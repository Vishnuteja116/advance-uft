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FD8" w:rsidRPr="005D5E67" w:rsidRDefault="00A320EF" w:rsidP="00A84182">
      <w:pPr>
        <w:jc w:val="center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>Course Sheet Template</w:t>
      </w:r>
    </w:p>
    <w:p w:rsidR="00985FD8" w:rsidRPr="005D5E67" w:rsidRDefault="0059782A">
      <w:p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E12CC3B" wp14:editId="5231BDD6">
                <wp:simplePos x="0" y="0"/>
                <wp:positionH relativeFrom="column">
                  <wp:align>center</wp:align>
                </wp:positionH>
                <wp:positionV relativeFrom="page">
                  <wp:posOffset>1175385</wp:posOffset>
                </wp:positionV>
                <wp:extent cx="6400800" cy="0"/>
                <wp:effectExtent l="28575" t="32385" r="28575" b="3429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194B3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E5097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page;mso-height-relative:page" from="0,92.55pt" to="7in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" strokecolor="#194b32" strokeweight="4pt">
                <w10:wrap anchory="page"/>
              </v:line>
            </w:pict>
          </mc:Fallback>
        </mc:AlternateContent>
      </w: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3A62BE" w:rsidP="00681DC6">
      <w:pPr>
        <w:spacing w:before="36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>Name:</w:t>
      </w:r>
      <w:r w:rsidR="00874865" w:rsidRPr="005D5E67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 xml:space="preserve"> </w:t>
      </w:r>
      <w:r w:rsidR="000B18F0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>Co</w:t>
      </w:r>
      <w:r w:rsidR="000A217E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>urse Sheet for</w:t>
      </w:r>
      <w:r w:rsidR="00D334FE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 xml:space="preserve"> Advance</w:t>
      </w:r>
      <w:r w:rsidR="000A217E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 xml:space="preserve"> UFT</w:t>
      </w: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tbl>
      <w:tblPr>
        <w:tblW w:w="12140" w:type="dxa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5"/>
        <w:gridCol w:w="3401"/>
        <w:gridCol w:w="3374"/>
      </w:tblGrid>
      <w:tr w:rsidR="00E200E3" w:rsidRPr="005D5E67" w:rsidTr="00DD72E7">
        <w:trPr>
          <w:trHeight w:val="315"/>
        </w:trPr>
        <w:tc>
          <w:tcPr>
            <w:tcW w:w="5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00E3" w:rsidRPr="005D5E67" w:rsidRDefault="00E200E3" w:rsidP="008C4290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Prepared by </w:t>
            </w:r>
            <w:r w:rsidR="008C4290">
              <w:rPr>
                <w:rFonts w:asciiTheme="minorHAnsi" w:hAnsiTheme="minorHAnsi"/>
                <w:color w:val="000000"/>
                <w:sz w:val="22"/>
                <w:szCs w:val="22"/>
              </w:rPr>
              <w:t>Sneha Kumar</w:t>
            </w:r>
          </w:p>
        </w:tc>
        <w:tc>
          <w:tcPr>
            <w:tcW w:w="3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00E3" w:rsidRPr="005D5E67" w:rsidRDefault="00E200E3" w:rsidP="00FC2F57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Date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: 0</w:t>
            </w:r>
            <w:r w:rsidR="008C4290">
              <w:rPr>
                <w:rFonts w:asciiTheme="minorHAnsi" w:hAnsiTheme="minorHAnsi"/>
                <w:color w:val="000000"/>
                <w:sz w:val="22"/>
                <w:szCs w:val="22"/>
              </w:rPr>
              <w:t>7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-</w:t>
            </w:r>
            <w:r w:rsidR="008C4290">
              <w:rPr>
                <w:rFonts w:asciiTheme="minorHAnsi" w:hAnsiTheme="minorHAnsi"/>
                <w:color w:val="000000"/>
                <w:sz w:val="22"/>
                <w:szCs w:val="22"/>
              </w:rPr>
              <w:t>Mar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-201</w:t>
            </w:r>
            <w:r w:rsidR="008C4290">
              <w:rPr>
                <w:rFonts w:asciiTheme="minorHAnsi" w:hAnsi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33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200E3" w:rsidRPr="005D5E67" w:rsidRDefault="00E200E3" w:rsidP="00E200E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C2F57" w:rsidRPr="005D5E67" w:rsidTr="00F64649">
        <w:trPr>
          <w:trHeight w:val="315"/>
        </w:trPr>
        <w:tc>
          <w:tcPr>
            <w:tcW w:w="53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F57" w:rsidRPr="005D5E67" w:rsidRDefault="00FC2F57" w:rsidP="00FC2F57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Reviewed by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Nisha Mendonsa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F57" w:rsidRDefault="00FC2F57" w:rsidP="00FC2F57">
            <w:pPr>
              <w:jc w:val="center"/>
            </w:pPr>
            <w:r w:rsidRPr="00EF7BED">
              <w:rPr>
                <w:rFonts w:asciiTheme="minorHAnsi" w:hAnsiTheme="minorHAnsi"/>
                <w:color w:val="000000"/>
                <w:sz w:val="22"/>
                <w:szCs w:val="22"/>
              </w:rPr>
              <w:t>Date: 07-Mar-2019</w:t>
            </w:r>
          </w:p>
        </w:tc>
        <w:tc>
          <w:tcPr>
            <w:tcW w:w="33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2F57" w:rsidRPr="005D5E67" w:rsidRDefault="00FC2F57" w:rsidP="00FC2F5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C2F57" w:rsidRPr="005D5E67" w:rsidTr="00F64649">
        <w:trPr>
          <w:trHeight w:val="315"/>
        </w:trPr>
        <w:tc>
          <w:tcPr>
            <w:tcW w:w="53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F57" w:rsidRPr="005D5E67" w:rsidRDefault="00FC2F57" w:rsidP="00FC2F57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Approved by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Gauresh Gaitonde 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F57" w:rsidRDefault="00FC2F57" w:rsidP="00FC2F57">
            <w:pPr>
              <w:jc w:val="center"/>
            </w:pPr>
            <w:r w:rsidRPr="00EF7BED">
              <w:rPr>
                <w:rFonts w:asciiTheme="minorHAnsi" w:hAnsiTheme="minorHAnsi"/>
                <w:color w:val="000000"/>
                <w:sz w:val="22"/>
                <w:szCs w:val="22"/>
              </w:rPr>
              <w:t>Date: 0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8</w:t>
            </w:r>
            <w:r w:rsidRPr="00EF7BED">
              <w:rPr>
                <w:rFonts w:asciiTheme="minorHAnsi" w:hAnsiTheme="minorHAnsi"/>
                <w:color w:val="000000"/>
                <w:sz w:val="22"/>
                <w:szCs w:val="22"/>
              </w:rPr>
              <w:t>-Mar-2019</w:t>
            </w:r>
          </w:p>
        </w:tc>
        <w:tc>
          <w:tcPr>
            <w:tcW w:w="33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2F57" w:rsidRPr="005D5E67" w:rsidRDefault="00FC2F57" w:rsidP="00FC2F5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835403" w:rsidRPr="005D5E67" w:rsidRDefault="00835403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835403" w:rsidRPr="005D5E67" w:rsidRDefault="00835403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tbl>
      <w:tblPr>
        <w:tblpPr w:leftFromText="180" w:rightFromText="180" w:vertAnchor="text" w:horzAnchor="margin" w:tblpXSpec="center" w:tblpY="95"/>
        <w:tblW w:w="114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1800"/>
        <w:gridCol w:w="2610"/>
        <w:gridCol w:w="5508"/>
      </w:tblGrid>
      <w:tr w:rsidR="00297FC3" w:rsidRPr="005D5E67" w:rsidTr="00E200E3">
        <w:trPr>
          <w:trHeight w:val="315"/>
        </w:trPr>
        <w:tc>
          <w:tcPr>
            <w:tcW w:w="153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6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0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97FC3" w:rsidRPr="005D5E67" w:rsidTr="00E200E3">
        <w:trPr>
          <w:trHeight w:val="705"/>
        </w:trPr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FC3" w:rsidRPr="005D5E67" w:rsidRDefault="00297FC3" w:rsidP="00297FC3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Version No.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FC3" w:rsidRPr="005D5E67" w:rsidRDefault="00297FC3" w:rsidP="00297FC3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FC3" w:rsidRPr="005D5E67" w:rsidRDefault="00A320EF" w:rsidP="00297FC3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A</w:t>
            </w:r>
            <w:r w:rsidR="00297FC3"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ffected Sections</w:t>
            </w:r>
          </w:p>
        </w:tc>
        <w:tc>
          <w:tcPr>
            <w:tcW w:w="550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FC3" w:rsidRPr="005D5E67" w:rsidRDefault="00297FC3" w:rsidP="00297FC3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Brief Description of Change</w:t>
            </w:r>
          </w:p>
        </w:tc>
      </w:tr>
      <w:tr w:rsidR="00E200E3" w:rsidRPr="005D5E67" w:rsidTr="00E200E3">
        <w:trPr>
          <w:trHeight w:val="549"/>
        </w:trPr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00E3" w:rsidRPr="005D5E67" w:rsidRDefault="00E200E3" w:rsidP="00E200E3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1.0.0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00E3" w:rsidRPr="005D5E67" w:rsidRDefault="008C4290" w:rsidP="00FC2F57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0</w:t>
            </w:r>
            <w:r w:rsidR="00FC2F57"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8</w:t>
            </w:r>
            <w:r w:rsidR="00E200E3"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-Mar-201</w:t>
            </w: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00E3" w:rsidRPr="005D5E67" w:rsidRDefault="00E200E3" w:rsidP="00E200E3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55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00E3" w:rsidRPr="005D5E67" w:rsidRDefault="00E200E3" w:rsidP="00E200E3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New format created</w:t>
            </w:r>
          </w:p>
        </w:tc>
      </w:tr>
      <w:tr w:rsidR="00E200E3" w:rsidRPr="005D5E67" w:rsidTr="00E200E3">
        <w:trPr>
          <w:trHeight w:val="549"/>
        </w:trPr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0E3" w:rsidRPr="005D5E67" w:rsidRDefault="00E200E3" w:rsidP="00E200E3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0E3" w:rsidRPr="005D5E67" w:rsidRDefault="00E200E3" w:rsidP="00E200E3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0E3" w:rsidRPr="005D5E67" w:rsidRDefault="00E200E3" w:rsidP="00E200E3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55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0E3" w:rsidRDefault="00E200E3" w:rsidP="00E200E3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</w:p>
        </w:tc>
      </w:tr>
    </w:tbl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Pr="005D5E67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985FD8" w:rsidRPr="005D5E67" w:rsidRDefault="00985FD8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Index</w:t>
      </w:r>
      <w:r w:rsidR="00E06D4F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                                                                            </w:t>
      </w:r>
      <w:r w:rsidR="00F13093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    </w:t>
      </w:r>
      <w:r w:rsidR="00E06D4F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F13093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               </w:t>
      </w:r>
      <w:r w:rsidR="00E06D4F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Pa</w:t>
      </w: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ge No.</w:t>
      </w: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CF30D9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</w:rPr>
      </w:pP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1. Objective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2. Scope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  <w:r w:rsidRPr="00CF30D9">
        <w:rPr>
          <w:rFonts w:asciiTheme="minorHAnsi" w:hAnsiTheme="minorHAnsi"/>
        </w:rPr>
        <w:tab/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3. Content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  <w:r w:rsidRPr="00CF30D9">
        <w:rPr>
          <w:rFonts w:asciiTheme="minorHAnsi" w:hAnsiTheme="minorHAnsi"/>
        </w:rPr>
        <w:tab/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4. Methodology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5. Target Audience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6. Pre – requisites for Audience Profile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97259A" w:rsidP="00B10A26">
      <w:pPr>
        <w:pStyle w:val="Default"/>
        <w:spacing w:after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7. Duration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>8. Evalua</w:t>
      </w:r>
      <w:r w:rsidR="0097259A">
        <w:rPr>
          <w:rFonts w:asciiTheme="minorHAnsi" w:hAnsiTheme="minorHAnsi"/>
        </w:rPr>
        <w:t xml:space="preserve">tion Criterion </w:t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  <w:t>3</w:t>
      </w:r>
    </w:p>
    <w:p w:rsidR="00B10A26" w:rsidRPr="00CF30D9" w:rsidRDefault="00B10A26" w:rsidP="00D064CC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9. Session Plan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4</w:t>
      </w: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7E3C41" w:rsidP="007E3C41">
      <w:pPr>
        <w:pStyle w:val="Heading2"/>
        <w:spacing w:before="240"/>
        <w:jc w:val="center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lastRenderedPageBreak/>
        <w:t>Definition and Purpose</w:t>
      </w:r>
    </w:p>
    <w:p w:rsidR="007E3C41" w:rsidRPr="005D5E67" w:rsidRDefault="007E3C41" w:rsidP="007E3C41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7E3C41" w:rsidRPr="005D5E67" w:rsidRDefault="007E3C41" w:rsidP="00F13093">
      <w:pPr>
        <w:numPr>
          <w:ilvl w:val="0"/>
          <w:numId w:val="4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Objective</w:t>
      </w:r>
      <w:r w:rsidR="00F13093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:</w:t>
      </w:r>
      <w:r w:rsidR="00F13093" w:rsidRPr="005D5E67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0B18F0">
        <w:rPr>
          <w:rFonts w:asciiTheme="minorHAnsi" w:hAnsiTheme="minorHAnsi" w:cs="Arial"/>
          <w:color w:val="000000" w:themeColor="text1"/>
          <w:sz w:val="22"/>
          <w:szCs w:val="22"/>
        </w:rPr>
        <w:t xml:space="preserve">To provide for the Software </w:t>
      </w:r>
      <w:r w:rsidR="000B18F0" w:rsidRPr="000B18F0">
        <w:rPr>
          <w:rFonts w:asciiTheme="minorHAnsi" w:hAnsiTheme="minorHAnsi" w:cs="Arial"/>
          <w:color w:val="000000" w:themeColor="text1"/>
          <w:sz w:val="22"/>
          <w:szCs w:val="22"/>
        </w:rPr>
        <w:t>professionals with Manual Testing knowledge and</w:t>
      </w:r>
      <w:r w:rsidR="008C4290">
        <w:rPr>
          <w:rFonts w:asciiTheme="minorHAnsi" w:hAnsiTheme="minorHAnsi" w:cs="Arial"/>
          <w:color w:val="000000" w:themeColor="text1"/>
          <w:sz w:val="22"/>
          <w:szCs w:val="22"/>
        </w:rPr>
        <w:t xml:space="preserve"> advance</w:t>
      </w:r>
      <w:r w:rsidR="000B18F0" w:rsidRPr="000B18F0">
        <w:rPr>
          <w:rFonts w:asciiTheme="minorHAnsi" w:hAnsiTheme="minorHAnsi" w:cs="Arial"/>
          <w:color w:val="000000" w:themeColor="text1"/>
          <w:sz w:val="22"/>
          <w:szCs w:val="22"/>
        </w:rPr>
        <w:t xml:space="preserve"> test</w:t>
      </w:r>
      <w:r w:rsidR="00E30F99">
        <w:rPr>
          <w:rFonts w:asciiTheme="minorHAnsi" w:hAnsiTheme="minorHAnsi" w:cs="Arial"/>
          <w:color w:val="000000" w:themeColor="text1"/>
          <w:sz w:val="22"/>
          <w:szCs w:val="22"/>
        </w:rPr>
        <w:t xml:space="preserve"> automation exposure</w:t>
      </w:r>
      <w:r w:rsidR="000B18F0" w:rsidRPr="000B18F0">
        <w:rPr>
          <w:rFonts w:asciiTheme="minorHAnsi" w:hAnsiTheme="minorHAnsi" w:cs="Arial"/>
          <w:color w:val="000000" w:themeColor="text1"/>
          <w:sz w:val="22"/>
          <w:szCs w:val="22"/>
        </w:rPr>
        <w:t>.</w:t>
      </w:r>
      <w:r w:rsidR="000B18F0">
        <w:rPr>
          <w:rFonts w:asciiTheme="minorHAnsi" w:hAnsiTheme="minorHAnsi" w:cs="Arial"/>
          <w:color w:val="000000" w:themeColor="text1"/>
          <w:sz w:val="22"/>
          <w:szCs w:val="22"/>
        </w:rPr>
        <w:t xml:space="preserve"> Testing application with </w:t>
      </w:r>
      <w:r w:rsidR="00E30F99">
        <w:rPr>
          <w:rFonts w:asciiTheme="minorHAnsi" w:hAnsiTheme="minorHAnsi" w:cs="Arial"/>
          <w:color w:val="000000" w:themeColor="text1"/>
          <w:sz w:val="22"/>
          <w:szCs w:val="22"/>
        </w:rPr>
        <w:t xml:space="preserve">the usage of </w:t>
      </w:r>
      <w:r w:rsidR="008C4290">
        <w:rPr>
          <w:rFonts w:asciiTheme="minorHAnsi" w:hAnsiTheme="minorHAnsi" w:cs="Arial"/>
          <w:color w:val="000000" w:themeColor="text1"/>
          <w:sz w:val="22"/>
          <w:szCs w:val="22"/>
        </w:rPr>
        <w:t xml:space="preserve">advance </w:t>
      </w:r>
      <w:r w:rsidR="00E30F99">
        <w:rPr>
          <w:rFonts w:asciiTheme="minorHAnsi" w:hAnsiTheme="minorHAnsi" w:cs="Arial"/>
          <w:color w:val="000000" w:themeColor="text1"/>
          <w:sz w:val="22"/>
          <w:szCs w:val="22"/>
        </w:rPr>
        <w:t>automation</w:t>
      </w:r>
      <w:r w:rsidR="008C4290">
        <w:rPr>
          <w:rFonts w:asciiTheme="minorHAnsi" w:hAnsiTheme="minorHAnsi" w:cs="Arial"/>
          <w:color w:val="000000" w:themeColor="text1"/>
          <w:sz w:val="22"/>
          <w:szCs w:val="22"/>
        </w:rPr>
        <w:t xml:space="preserve"> concepts with </w:t>
      </w:r>
      <w:r w:rsidR="00E30F99">
        <w:rPr>
          <w:rFonts w:asciiTheme="minorHAnsi" w:hAnsiTheme="minorHAnsi" w:cs="Arial"/>
          <w:color w:val="000000" w:themeColor="text1"/>
          <w:sz w:val="22"/>
          <w:szCs w:val="22"/>
        </w:rPr>
        <w:t xml:space="preserve">tool </w:t>
      </w:r>
      <w:r w:rsidR="0055515E">
        <w:rPr>
          <w:rFonts w:asciiTheme="minorHAnsi" w:hAnsiTheme="minorHAnsi" w:cs="Arial"/>
          <w:color w:val="000000" w:themeColor="text1"/>
          <w:sz w:val="22"/>
          <w:szCs w:val="22"/>
        </w:rPr>
        <w:t>Unified Functional Testing</w:t>
      </w:r>
      <w:r w:rsidR="00EC6F2C">
        <w:rPr>
          <w:rFonts w:asciiTheme="minorHAnsi" w:hAnsiTheme="minorHAnsi" w:cs="Arial"/>
          <w:color w:val="000000" w:themeColor="text1"/>
          <w:sz w:val="22"/>
          <w:szCs w:val="22"/>
        </w:rPr>
        <w:t>, in</w:t>
      </w:r>
      <w:r w:rsidR="00E30F99">
        <w:rPr>
          <w:rFonts w:asciiTheme="minorHAnsi" w:hAnsiTheme="minorHAnsi" w:cs="Arial"/>
          <w:color w:val="000000" w:themeColor="text1"/>
          <w:sz w:val="22"/>
          <w:szCs w:val="22"/>
        </w:rPr>
        <w:t xml:space="preserve"> handling different </w:t>
      </w:r>
      <w:r w:rsidR="0055515E">
        <w:rPr>
          <w:rFonts w:asciiTheme="minorHAnsi" w:hAnsiTheme="minorHAnsi" w:cs="Arial"/>
          <w:color w:val="000000" w:themeColor="text1"/>
          <w:sz w:val="22"/>
          <w:szCs w:val="22"/>
        </w:rPr>
        <w:t>elements and creation of test scripts.</w:t>
      </w:r>
    </w:p>
    <w:p w:rsidR="007E3C41" w:rsidRPr="005D5E67" w:rsidRDefault="007E3C41" w:rsidP="007E3C41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7E3C41" w:rsidRPr="00812E39" w:rsidRDefault="0073295A" w:rsidP="00AF47EF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5D5E67">
        <w:rPr>
          <w:rFonts w:cs="Arial"/>
          <w:b/>
          <w:color w:val="000000" w:themeColor="text1"/>
        </w:rPr>
        <w:t>Scope:</w:t>
      </w:r>
      <w:r w:rsidRPr="005D5E67">
        <w:rPr>
          <w:rFonts w:cs="Arial"/>
          <w:color w:val="000000" w:themeColor="text1"/>
        </w:rPr>
        <w:t xml:space="preserve"> </w:t>
      </w:r>
      <w:r w:rsidR="00E30F99" w:rsidRPr="00106581">
        <w:rPr>
          <w:rFonts w:ascii="Calibri" w:hAnsi="Calibri" w:cstheme="minorHAnsi"/>
        </w:rPr>
        <w:t xml:space="preserve">Applicable to all </w:t>
      </w:r>
      <w:r w:rsidR="00E30F99">
        <w:rPr>
          <w:rFonts w:ascii="Calibri" w:hAnsi="Calibri" w:cstheme="minorHAnsi"/>
        </w:rPr>
        <w:t xml:space="preserve">Atos </w:t>
      </w:r>
      <w:r w:rsidR="00E30F99" w:rsidRPr="00106581">
        <w:rPr>
          <w:rFonts w:ascii="Calibri" w:hAnsi="Calibri" w:cstheme="minorHAnsi"/>
        </w:rPr>
        <w:t xml:space="preserve">Syntel employees/ </w:t>
      </w:r>
      <w:r w:rsidR="00E30F99">
        <w:rPr>
          <w:rFonts w:ascii="Calibri" w:hAnsi="Calibri" w:cstheme="minorHAnsi"/>
        </w:rPr>
        <w:t xml:space="preserve">Atos </w:t>
      </w:r>
      <w:r w:rsidR="00E30F99" w:rsidRPr="00106581">
        <w:rPr>
          <w:rFonts w:ascii="Calibri" w:hAnsi="Calibri" w:cstheme="minorHAnsi"/>
        </w:rPr>
        <w:t xml:space="preserve">Syntel Clients/ Temp Staff with </w:t>
      </w:r>
      <w:r w:rsidR="00E30F99">
        <w:rPr>
          <w:rFonts w:ascii="Calibri" w:hAnsi="Calibri" w:cstheme="minorHAnsi"/>
        </w:rPr>
        <w:t xml:space="preserve">Atos </w:t>
      </w:r>
      <w:r w:rsidR="00E30F99" w:rsidRPr="00106581">
        <w:rPr>
          <w:rFonts w:ascii="Calibri" w:hAnsi="Calibri" w:cstheme="minorHAnsi"/>
        </w:rPr>
        <w:t xml:space="preserve">Syntel/ Vendors with </w:t>
      </w:r>
      <w:r w:rsidR="00E30F99">
        <w:rPr>
          <w:rFonts w:ascii="Calibri" w:hAnsi="Calibri" w:cstheme="minorHAnsi"/>
        </w:rPr>
        <w:t xml:space="preserve">Atos </w:t>
      </w:r>
      <w:r w:rsidR="00E30F99" w:rsidRPr="00106581">
        <w:rPr>
          <w:rFonts w:ascii="Calibri" w:hAnsi="Calibri" w:cstheme="minorHAnsi"/>
        </w:rPr>
        <w:t xml:space="preserve">Syntel/ Potential client for </w:t>
      </w:r>
      <w:r w:rsidR="00E30F99">
        <w:rPr>
          <w:rFonts w:ascii="Calibri" w:hAnsi="Calibri" w:cstheme="minorHAnsi"/>
        </w:rPr>
        <w:t xml:space="preserve">Atos </w:t>
      </w:r>
      <w:r w:rsidR="00E30F99" w:rsidRPr="00106581">
        <w:rPr>
          <w:rFonts w:ascii="Calibri" w:hAnsi="Calibri" w:cstheme="minorHAnsi"/>
        </w:rPr>
        <w:t>Syntel</w:t>
      </w:r>
    </w:p>
    <w:p w:rsidR="007E3C41" w:rsidRPr="005D5E67" w:rsidRDefault="007E3C41" w:rsidP="007E3C41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E30F99" w:rsidRPr="00E30F99" w:rsidRDefault="007E3C41" w:rsidP="007E3C41">
      <w:pPr>
        <w:numPr>
          <w:ilvl w:val="0"/>
          <w:numId w:val="4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Content</w:t>
      </w:r>
      <w:r w:rsidR="00454BC1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:</w:t>
      </w:r>
    </w:p>
    <w:p w:rsidR="00833D1B" w:rsidRDefault="00035DF3" w:rsidP="0055515E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 w:rsidRPr="0055515E">
        <w:rPr>
          <w:rFonts w:cs="Arial"/>
          <w:color w:val="000000" w:themeColor="text1"/>
        </w:rPr>
        <w:t>Descriptive Programming</w:t>
      </w:r>
      <w:r w:rsidR="00833D1B">
        <w:rPr>
          <w:rFonts w:cs="Arial"/>
          <w:color w:val="000000" w:themeColor="text1"/>
        </w:rPr>
        <w:t xml:space="preserve"> – </w:t>
      </w:r>
      <w:r w:rsidRPr="0055515E">
        <w:rPr>
          <w:rFonts w:cs="Arial"/>
          <w:color w:val="000000" w:themeColor="text1"/>
        </w:rPr>
        <w:t>Static</w:t>
      </w:r>
      <w:r w:rsidR="00833D1B">
        <w:rPr>
          <w:rFonts w:cs="Arial"/>
          <w:color w:val="000000" w:themeColor="text1"/>
        </w:rPr>
        <w:t xml:space="preserve"> </w:t>
      </w:r>
      <w:r w:rsidRPr="0055515E">
        <w:rPr>
          <w:rFonts w:cs="Arial"/>
          <w:color w:val="000000" w:themeColor="text1"/>
        </w:rPr>
        <w:t>&amp; Dynamic</w:t>
      </w:r>
    </w:p>
    <w:p w:rsidR="00CE317A" w:rsidRDefault="00833D1B" w:rsidP="0055515E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U</w:t>
      </w:r>
      <w:r w:rsidR="008C4290">
        <w:rPr>
          <w:rFonts w:cs="Arial"/>
          <w:color w:val="000000" w:themeColor="text1"/>
        </w:rPr>
        <w:t>se of Descriptive programing for optimized use of memory</w:t>
      </w:r>
    </w:p>
    <w:p w:rsidR="008C4290" w:rsidRPr="0055515E" w:rsidRDefault="008C4290" w:rsidP="0055515E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File system Object &amp; its use in scripting with UFT</w:t>
      </w:r>
    </w:p>
    <w:p w:rsidR="0055515E" w:rsidRDefault="0055515E" w:rsidP="0055515E">
      <w:pPr>
        <w:pStyle w:val="ListParagraph"/>
        <w:ind w:left="1485"/>
        <w:rPr>
          <w:rFonts w:cs="Arial"/>
          <w:color w:val="000000" w:themeColor="text1"/>
        </w:rPr>
      </w:pPr>
    </w:p>
    <w:p w:rsidR="007E3C41" w:rsidRPr="005D5E67" w:rsidRDefault="007E3C41" w:rsidP="007E3C41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7E3C41" w:rsidRPr="00FA5209" w:rsidRDefault="007E3C41" w:rsidP="007E3C41">
      <w:pPr>
        <w:numPr>
          <w:ilvl w:val="0"/>
          <w:numId w:val="4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Methodology/Training </w:t>
      </w:r>
      <w:r w:rsidR="00D57398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Aids:</w:t>
      </w:r>
      <w:r w:rsidR="00AF47EF" w:rsidRPr="005D5E67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E30F99" w:rsidRPr="00892B51">
        <w:rPr>
          <w:rFonts w:asciiTheme="minorHAnsi" w:hAnsiTheme="minorHAnsi" w:cs="Arial"/>
          <w:color w:val="000000" w:themeColor="text1"/>
          <w:sz w:val="22"/>
          <w:szCs w:val="22"/>
        </w:rPr>
        <w:t>This is an instructor-led program. Training aids used are a pro</w:t>
      </w:r>
      <w:r w:rsidR="00E30F99">
        <w:rPr>
          <w:rFonts w:asciiTheme="minorHAnsi" w:hAnsiTheme="minorHAnsi" w:cs="Arial"/>
          <w:color w:val="000000" w:themeColor="text1"/>
          <w:sz w:val="22"/>
          <w:szCs w:val="22"/>
        </w:rPr>
        <w:t>jector, PPT, whiteboard, marker, demonstrations</w:t>
      </w:r>
    </w:p>
    <w:p w:rsidR="007E3C41" w:rsidRPr="005D5E67" w:rsidRDefault="007E3C41" w:rsidP="007E3C41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C60E59" w:rsidRPr="00C60E59" w:rsidRDefault="00AE2F54" w:rsidP="00C60E59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C60E59">
        <w:rPr>
          <w:rFonts w:cs="Arial"/>
          <w:b/>
          <w:color w:val="000000" w:themeColor="text1"/>
        </w:rPr>
        <w:t xml:space="preserve">Target </w:t>
      </w:r>
      <w:r w:rsidR="007E3C41" w:rsidRPr="00C60E59">
        <w:rPr>
          <w:rFonts w:cs="Arial"/>
          <w:b/>
          <w:color w:val="000000" w:themeColor="text1"/>
        </w:rPr>
        <w:t>Audience</w:t>
      </w:r>
      <w:r w:rsidR="00FD31CE" w:rsidRPr="00C60E59">
        <w:rPr>
          <w:rFonts w:cs="Arial"/>
          <w:b/>
          <w:color w:val="000000" w:themeColor="text1"/>
        </w:rPr>
        <w:t>:</w:t>
      </w:r>
      <w:r w:rsidR="00E30F99">
        <w:rPr>
          <w:rFonts w:cs="Arial"/>
          <w:b/>
          <w:color w:val="000000" w:themeColor="text1"/>
        </w:rPr>
        <w:t xml:space="preserve"> </w:t>
      </w:r>
      <w:r w:rsidR="00E30F99" w:rsidRPr="00E30F99">
        <w:rPr>
          <w:rFonts w:eastAsia="Times New Roman" w:cs="Arial"/>
          <w:color w:val="000000" w:themeColor="text1"/>
        </w:rPr>
        <w:t>Software testers</w:t>
      </w:r>
      <w:r w:rsidR="00E30F99">
        <w:rPr>
          <w:rFonts w:eastAsia="Times New Roman" w:cs="Arial"/>
          <w:color w:val="000000" w:themeColor="text1"/>
        </w:rPr>
        <w:t>.</w:t>
      </w:r>
    </w:p>
    <w:p w:rsidR="002342AB" w:rsidRPr="005D5E67" w:rsidRDefault="002342AB" w:rsidP="007E3C41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2342AB" w:rsidRPr="00812E39" w:rsidRDefault="007E3C41" w:rsidP="00812E39">
      <w:pPr>
        <w:numPr>
          <w:ilvl w:val="0"/>
          <w:numId w:val="4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Pre </w:t>
      </w:r>
      <w:r w:rsidR="00194DE6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–</w:t>
      </w: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requisites</w:t>
      </w:r>
      <w:r w:rsidR="00194DE6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for Audience Profile:</w:t>
      </w:r>
      <w:r w:rsidR="00E30F99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E30F99">
        <w:rPr>
          <w:rFonts w:asciiTheme="minorHAnsi" w:hAnsiTheme="minorHAnsi" w:cs="Arial"/>
          <w:color w:val="000000" w:themeColor="text1"/>
          <w:sz w:val="22"/>
          <w:szCs w:val="22"/>
        </w:rPr>
        <w:t>B</w:t>
      </w:r>
      <w:r w:rsidR="00E30F99" w:rsidRPr="00E30F99">
        <w:rPr>
          <w:rFonts w:asciiTheme="minorHAnsi" w:hAnsiTheme="minorHAnsi" w:cs="Arial"/>
          <w:color w:val="000000" w:themeColor="text1"/>
          <w:sz w:val="22"/>
          <w:szCs w:val="22"/>
        </w:rPr>
        <w:t>as</w:t>
      </w:r>
      <w:r w:rsidR="00370647">
        <w:rPr>
          <w:rFonts w:asciiTheme="minorHAnsi" w:hAnsiTheme="minorHAnsi" w:cs="Arial"/>
          <w:color w:val="000000" w:themeColor="text1"/>
          <w:sz w:val="22"/>
          <w:szCs w:val="22"/>
        </w:rPr>
        <w:t>ic knowledge on Manual Testing and VB Scripts.</w:t>
      </w:r>
    </w:p>
    <w:p w:rsidR="007E3C41" w:rsidRPr="005D5E67" w:rsidRDefault="007E3C41" w:rsidP="007E3C41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7E3C41" w:rsidRPr="005D5E67" w:rsidRDefault="00E408FC" w:rsidP="007E3C41">
      <w:pPr>
        <w:numPr>
          <w:ilvl w:val="0"/>
          <w:numId w:val="4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Duration:</w:t>
      </w:r>
      <w:r w:rsidR="00FA5209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833D1B">
        <w:rPr>
          <w:rFonts w:asciiTheme="minorHAnsi" w:hAnsiTheme="minorHAnsi" w:cs="Arial"/>
          <w:color w:val="000000" w:themeColor="text1"/>
          <w:sz w:val="22"/>
          <w:szCs w:val="22"/>
        </w:rPr>
        <w:t>3</w:t>
      </w:r>
      <w:r w:rsidR="00FA5209" w:rsidRPr="00FA5209">
        <w:rPr>
          <w:rFonts w:asciiTheme="minorHAnsi" w:hAnsiTheme="minorHAnsi" w:cs="Arial"/>
          <w:color w:val="000000" w:themeColor="text1"/>
          <w:sz w:val="22"/>
          <w:szCs w:val="22"/>
        </w:rPr>
        <w:t xml:space="preserve"> Hrs.</w:t>
      </w:r>
    </w:p>
    <w:p w:rsidR="007E3C41" w:rsidRPr="005D5E67" w:rsidRDefault="00812E39" w:rsidP="007E3C41">
      <w:pPr>
        <w:rPr>
          <w:rFonts w:asciiTheme="minorHAnsi" w:hAnsiTheme="minorHAnsi" w:cs="Arial"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           </w:t>
      </w:r>
    </w:p>
    <w:p w:rsidR="008B2D8F" w:rsidRPr="00B94BDF" w:rsidRDefault="007E3C41" w:rsidP="00454BC1">
      <w:pPr>
        <w:numPr>
          <w:ilvl w:val="0"/>
          <w:numId w:val="4"/>
        </w:numPr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Evaluation Criterion</w:t>
      </w:r>
      <w:r w:rsidR="00454BC1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:</w:t>
      </w:r>
      <w:r w:rsidR="00B94BDF" w:rsidRPr="00B94BD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B94BDF" w:rsidRPr="00CE0F82">
        <w:rPr>
          <w:rFonts w:asciiTheme="minorHAnsi" w:hAnsiTheme="minorHAnsi" w:cstheme="minorHAnsi"/>
          <w:color w:val="000000" w:themeColor="text1"/>
          <w:sz w:val="22"/>
          <w:szCs w:val="22"/>
        </w:rPr>
        <w:t>Multiple Choice Assessments on Mettl. Passing percentage is 70%</w:t>
      </w:r>
    </w:p>
    <w:p w:rsidR="00831B77" w:rsidRDefault="00831B77" w:rsidP="00831B77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55515E" w:rsidRDefault="0055515E" w:rsidP="00831B77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55515E" w:rsidRDefault="0055515E" w:rsidP="00831B77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55515E" w:rsidRPr="005D5E67" w:rsidRDefault="0055515E" w:rsidP="00831B77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 w:rsidP="00831B77">
      <w:pPr>
        <w:pStyle w:val="ListParagraph"/>
        <w:numPr>
          <w:ilvl w:val="0"/>
          <w:numId w:val="4"/>
        </w:numPr>
        <w:rPr>
          <w:rFonts w:cs="Arial"/>
          <w:color w:val="000000" w:themeColor="text1"/>
        </w:rPr>
      </w:pPr>
      <w:r w:rsidRPr="005D5E67">
        <w:rPr>
          <w:rFonts w:cs="Arial"/>
          <w:b/>
          <w:color w:val="000000" w:themeColor="text1"/>
        </w:rPr>
        <w:t>Session Plan</w:t>
      </w:r>
      <w:r w:rsidR="004562E1" w:rsidRPr="005D5E67">
        <w:rPr>
          <w:rFonts w:cs="Arial"/>
          <w:b/>
          <w:color w:val="000000" w:themeColor="text1"/>
        </w:rPr>
        <w:t>:</w:t>
      </w:r>
      <w:r w:rsidR="00213127" w:rsidRPr="005D5E67">
        <w:rPr>
          <w:rFonts w:cs="Arial"/>
          <w:color w:val="000000" w:themeColor="text1"/>
        </w:rPr>
        <w:t xml:space="preserve"> </w:t>
      </w:r>
    </w:p>
    <w:p w:rsidR="00A93D19" w:rsidRPr="00833D1B" w:rsidRDefault="00A93D19" w:rsidP="00833D1B">
      <w:pPr>
        <w:rPr>
          <w:rFonts w:cs="Arial"/>
          <w:color w:val="000000" w:themeColor="text1"/>
        </w:rPr>
      </w:pPr>
    </w:p>
    <w:tbl>
      <w:tblPr>
        <w:tblStyle w:val="Myschedule"/>
        <w:tblpPr w:leftFromText="180" w:rightFromText="180" w:vertAnchor="text" w:horzAnchor="margin" w:tblpXSpec="center" w:tblpY="1"/>
        <w:tblW w:w="9090" w:type="dxa"/>
        <w:tblLook w:val="04A0" w:firstRow="1" w:lastRow="0" w:firstColumn="1" w:lastColumn="0" w:noHBand="0" w:noVBand="1"/>
      </w:tblPr>
      <w:tblGrid>
        <w:gridCol w:w="890"/>
        <w:gridCol w:w="5680"/>
        <w:gridCol w:w="2520"/>
      </w:tblGrid>
      <w:tr w:rsidR="00A93D19" w:rsidRPr="005D5E67" w:rsidTr="00E20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0" w:type="dxa"/>
            <w:gridSpan w:val="3"/>
            <w:noWrap/>
            <w:hideMark/>
          </w:tcPr>
          <w:p w:rsidR="00A93D19" w:rsidRPr="00DE4F6B" w:rsidRDefault="00740EC2" w:rsidP="00E200E3">
            <w:pPr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DE4F6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Schedule</w:t>
            </w:r>
          </w:p>
        </w:tc>
      </w:tr>
      <w:tr w:rsidR="00A93D19" w:rsidRPr="005D5E67" w:rsidTr="00E200E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noWrap/>
            <w:hideMark/>
          </w:tcPr>
          <w:p w:rsidR="00A93D19" w:rsidRPr="005D5E67" w:rsidRDefault="00A93D19" w:rsidP="00E200E3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Sr. No</w:t>
            </w:r>
          </w:p>
        </w:tc>
        <w:tc>
          <w:tcPr>
            <w:tcW w:w="5680" w:type="dxa"/>
            <w:noWrap/>
            <w:hideMark/>
          </w:tcPr>
          <w:p w:rsidR="00A93D19" w:rsidRPr="005D5E67" w:rsidRDefault="00A93D19" w:rsidP="00E2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Topic</w:t>
            </w:r>
          </w:p>
        </w:tc>
        <w:tc>
          <w:tcPr>
            <w:tcW w:w="2520" w:type="dxa"/>
            <w:noWrap/>
            <w:hideMark/>
          </w:tcPr>
          <w:p w:rsidR="00A93D19" w:rsidRPr="005D5E67" w:rsidRDefault="0010606F" w:rsidP="00057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Duration (In </w:t>
            </w:r>
            <w:r w:rsidR="0005753F">
              <w:rPr>
                <w:rFonts w:asciiTheme="minorHAnsi" w:hAnsiTheme="minorHAnsi"/>
                <w:color w:val="000000"/>
                <w:sz w:val="22"/>
                <w:szCs w:val="22"/>
              </w:rPr>
              <w:t>min</w:t>
            </w:r>
            <w:r w:rsidR="00A93D19"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</w:tc>
      </w:tr>
      <w:tr w:rsidR="00A93D19" w:rsidRPr="005D5E67" w:rsidTr="00833D1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noWrap/>
            <w:hideMark/>
          </w:tcPr>
          <w:p w:rsidR="00A93D19" w:rsidRPr="005D5E67" w:rsidRDefault="00A93D19" w:rsidP="00E200E3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80" w:type="dxa"/>
            <w:noWrap/>
          </w:tcPr>
          <w:p w:rsidR="00A93D19" w:rsidRPr="005D5E67" w:rsidRDefault="008C4290" w:rsidP="008C42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5515E">
              <w:rPr>
                <w:rFonts w:asciiTheme="minorHAnsi" w:hAnsiTheme="minorHAnsi"/>
                <w:color w:val="000000"/>
                <w:sz w:val="22"/>
                <w:szCs w:val="22"/>
              </w:rPr>
              <w:t>Descriptive Programming-Static &amp; Dynamic</w:t>
            </w:r>
          </w:p>
        </w:tc>
        <w:tc>
          <w:tcPr>
            <w:tcW w:w="2520" w:type="dxa"/>
            <w:noWrap/>
          </w:tcPr>
          <w:p w:rsidR="00A93D19" w:rsidRPr="005D5E67" w:rsidRDefault="0005753F" w:rsidP="00E2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30</w:t>
            </w:r>
          </w:p>
        </w:tc>
      </w:tr>
      <w:tr w:rsidR="00A93D19" w:rsidRPr="005D5E67" w:rsidTr="00E200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noWrap/>
            <w:hideMark/>
          </w:tcPr>
          <w:p w:rsidR="00A93D19" w:rsidRPr="005D5E67" w:rsidRDefault="00A93D19" w:rsidP="00E200E3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80" w:type="dxa"/>
            <w:noWrap/>
          </w:tcPr>
          <w:p w:rsidR="00A93D19" w:rsidRPr="005D5E67" w:rsidRDefault="008C4290" w:rsidP="00833D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8C4290">
              <w:rPr>
                <w:rFonts w:asciiTheme="minorHAnsi" w:hAnsiTheme="minorHAnsi"/>
                <w:color w:val="000000"/>
                <w:sz w:val="22"/>
                <w:szCs w:val="22"/>
              </w:rPr>
              <w:t>Use of Descriptive programing for optimized use of memory</w:t>
            </w:r>
          </w:p>
        </w:tc>
        <w:tc>
          <w:tcPr>
            <w:tcW w:w="2520" w:type="dxa"/>
            <w:noWrap/>
          </w:tcPr>
          <w:p w:rsidR="00A93D19" w:rsidRPr="005D5E67" w:rsidRDefault="0005753F" w:rsidP="00E2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60</w:t>
            </w:r>
          </w:p>
        </w:tc>
      </w:tr>
      <w:tr w:rsidR="0055515E" w:rsidRPr="005D5E67" w:rsidTr="00E200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noWrap/>
          </w:tcPr>
          <w:p w:rsidR="0055515E" w:rsidRDefault="008C4290" w:rsidP="00E200E3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80" w:type="dxa"/>
            <w:noWrap/>
          </w:tcPr>
          <w:p w:rsidR="0055515E" w:rsidRPr="008C4290" w:rsidRDefault="008C4290" w:rsidP="008C42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8C4290">
              <w:rPr>
                <w:rFonts w:asciiTheme="minorHAnsi" w:hAnsiTheme="minorHAnsi"/>
                <w:color w:val="000000"/>
                <w:sz w:val="22"/>
                <w:szCs w:val="22"/>
              </w:rPr>
              <w:t>File system Object &amp; its use in scripting with UFT</w:t>
            </w:r>
          </w:p>
        </w:tc>
        <w:tc>
          <w:tcPr>
            <w:tcW w:w="2520" w:type="dxa"/>
            <w:noWrap/>
          </w:tcPr>
          <w:p w:rsidR="0055515E" w:rsidRPr="005D5E67" w:rsidRDefault="0005753F" w:rsidP="00E2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60</w:t>
            </w:r>
          </w:p>
        </w:tc>
      </w:tr>
      <w:tr w:rsidR="00A93D19" w:rsidRPr="005D5E67" w:rsidTr="00E200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noWrap/>
            <w:hideMark/>
          </w:tcPr>
          <w:p w:rsidR="00A93D19" w:rsidRPr="005D5E67" w:rsidRDefault="008C4290" w:rsidP="00E200E3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680" w:type="dxa"/>
            <w:noWrap/>
          </w:tcPr>
          <w:p w:rsidR="00A93D19" w:rsidRPr="005D5E67" w:rsidRDefault="008C4290" w:rsidP="008C42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Object repository functions &amp; hands on</w:t>
            </w:r>
          </w:p>
        </w:tc>
        <w:tc>
          <w:tcPr>
            <w:tcW w:w="2520" w:type="dxa"/>
            <w:noWrap/>
          </w:tcPr>
          <w:p w:rsidR="00A93D19" w:rsidRPr="005D5E67" w:rsidRDefault="0005753F" w:rsidP="00E2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30</w:t>
            </w:r>
          </w:p>
        </w:tc>
      </w:tr>
      <w:tr w:rsidR="00E200E3" w:rsidRPr="005D5E67" w:rsidTr="00E200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noWrap/>
          </w:tcPr>
          <w:p w:rsidR="00E200E3" w:rsidRDefault="00E200E3" w:rsidP="00E200E3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5680" w:type="dxa"/>
            <w:noWrap/>
          </w:tcPr>
          <w:p w:rsidR="00E200E3" w:rsidRPr="00E200E3" w:rsidRDefault="00E200E3" w:rsidP="00E2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E200E3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Total Training Duration</w:t>
            </w:r>
          </w:p>
        </w:tc>
        <w:tc>
          <w:tcPr>
            <w:tcW w:w="2520" w:type="dxa"/>
            <w:noWrap/>
          </w:tcPr>
          <w:p w:rsidR="00E200E3" w:rsidRPr="00E200E3" w:rsidRDefault="0005753F" w:rsidP="00E20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180</w:t>
            </w:r>
            <w:bookmarkStart w:id="0" w:name="_GoBack"/>
            <w:bookmarkEnd w:id="0"/>
          </w:p>
        </w:tc>
      </w:tr>
    </w:tbl>
    <w:p w:rsidR="00822D1A" w:rsidRPr="005D5E67" w:rsidRDefault="007123AA" w:rsidP="007E3C41">
      <w:pPr>
        <w:rPr>
          <w:rFonts w:asciiTheme="minorHAnsi" w:eastAsia="Arial Unicode MS" w:hAnsiTheme="minorHAnsi" w:cs="Arial"/>
          <w:color w:val="000000" w:themeColor="text1"/>
          <w:sz w:val="22"/>
          <w:szCs w:val="22"/>
        </w:rPr>
      </w:pPr>
      <w:r>
        <w:rPr>
          <w:rFonts w:asciiTheme="minorHAnsi" w:eastAsia="Arial Unicode MS" w:hAnsiTheme="minorHAnsi" w:cs="Arial"/>
          <w:color w:val="000000" w:themeColor="text1"/>
          <w:sz w:val="22"/>
          <w:szCs w:val="22"/>
        </w:rPr>
        <w:br w:type="textWrapping" w:clear="all"/>
      </w:r>
    </w:p>
    <w:p w:rsidR="00822D1A" w:rsidRPr="005D5E67" w:rsidRDefault="00E200E3" w:rsidP="007E3C41">
      <w:pPr>
        <w:rPr>
          <w:rFonts w:asciiTheme="minorHAnsi" w:eastAsia="Arial Unicode MS" w:hAnsiTheme="minorHAnsi" w:cs="Arial"/>
          <w:color w:val="000000" w:themeColor="text1"/>
          <w:sz w:val="22"/>
          <w:szCs w:val="22"/>
        </w:rPr>
      </w:pPr>
      <w:r>
        <w:rPr>
          <w:rFonts w:asciiTheme="minorHAnsi" w:eastAsia="Arial Unicode MS" w:hAnsiTheme="minorHAnsi" w:cs="Arial"/>
          <w:b/>
          <w:color w:val="000000" w:themeColor="text1"/>
          <w:sz w:val="22"/>
          <w:szCs w:val="22"/>
        </w:rPr>
        <w:t>Note:</w:t>
      </w:r>
      <w:r>
        <w:rPr>
          <w:rFonts w:asciiTheme="minorHAnsi" w:eastAsia="Arial Unicode MS" w:hAnsiTheme="minorHAnsi" w:cs="Arial"/>
          <w:color w:val="000000" w:themeColor="text1"/>
          <w:sz w:val="22"/>
          <w:szCs w:val="22"/>
        </w:rPr>
        <w:t xml:space="preserve"> The flow of the topics can be interchanged and session can be spread across various days based on business need/ trainer discretion. No approvals required for the same. </w:t>
      </w:r>
    </w:p>
    <w:sectPr w:rsidR="00822D1A" w:rsidRPr="005D5E67" w:rsidSect="001966F8">
      <w:headerReference w:type="default" r:id="rId12"/>
      <w:footerReference w:type="even" r:id="rId13"/>
      <w:footerReference w:type="default" r:id="rId14"/>
      <w:footerReference w:type="first" r:id="rId15"/>
      <w:type w:val="continuous"/>
      <w:pgSz w:w="12240" w:h="15840" w:code="1"/>
      <w:pgMar w:top="1440" w:right="900" w:bottom="1440" w:left="1080" w:header="720" w:footer="466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DF3" w:rsidRDefault="00035DF3">
      <w:r>
        <w:separator/>
      </w:r>
    </w:p>
  </w:endnote>
  <w:endnote w:type="continuationSeparator" w:id="0">
    <w:p w:rsidR="00035DF3" w:rsidRDefault="00035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3F1" w:rsidRDefault="002523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453F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453F1" w:rsidRDefault="00A453F1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3F1" w:rsidRPr="00470931" w:rsidRDefault="00A453F1" w:rsidP="00812E39">
    <w:pPr>
      <w:pStyle w:val="Footer"/>
      <w:framePr w:wrap="around" w:vAnchor="text" w:hAnchor="page" w:x="10269" w:y="62"/>
      <w:rPr>
        <w:rStyle w:val="PageNumber"/>
        <w:rFonts w:asciiTheme="minorHAnsi" w:hAnsiTheme="minorHAnsi"/>
        <w:sz w:val="18"/>
        <w:szCs w:val="18"/>
      </w:rPr>
    </w:pPr>
  </w:p>
  <w:tbl>
    <w:tblPr>
      <w:tblW w:w="97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988"/>
      <w:gridCol w:w="3555"/>
      <w:gridCol w:w="3195"/>
    </w:tblGrid>
    <w:tr w:rsidR="00304076" w:rsidRPr="001966F8" w:rsidTr="00A53B7E">
      <w:trPr>
        <w:trHeight w:val="128"/>
      </w:trPr>
      <w:tc>
        <w:tcPr>
          <w:tcW w:w="2988" w:type="dxa"/>
        </w:tcPr>
        <w:p w:rsidR="00304076" w:rsidRPr="001966F8" w:rsidRDefault="00304076" w:rsidP="00304076">
          <w:pPr>
            <w:pStyle w:val="Foo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TR</w:t>
          </w:r>
          <w:r>
            <w:rPr>
              <w:sz w:val="16"/>
              <w:szCs w:val="16"/>
            </w:rPr>
            <w:t>CSTMPL</w:t>
          </w:r>
          <w:r w:rsidRPr="001966F8">
            <w:rPr>
              <w:sz w:val="16"/>
              <w:szCs w:val="16"/>
            </w:rPr>
            <w:t xml:space="preserve">  Ver.</w:t>
          </w:r>
          <w:r>
            <w:rPr>
              <w:sz w:val="16"/>
              <w:szCs w:val="16"/>
            </w:rPr>
            <w:t>2</w:t>
          </w:r>
          <w:r w:rsidRPr="001966F8">
            <w:rPr>
              <w:sz w:val="16"/>
              <w:szCs w:val="16"/>
            </w:rPr>
            <w:t>.</w:t>
          </w:r>
          <w:r>
            <w:rPr>
              <w:sz w:val="16"/>
              <w:szCs w:val="16"/>
            </w:rPr>
            <w:t>1 30</w:t>
          </w:r>
          <w:r w:rsidRPr="001966F8">
            <w:rPr>
              <w:sz w:val="16"/>
              <w:szCs w:val="16"/>
            </w:rPr>
            <w:t>/</w:t>
          </w:r>
          <w:r>
            <w:rPr>
              <w:sz w:val="16"/>
              <w:szCs w:val="16"/>
            </w:rPr>
            <w:t>11</w:t>
          </w:r>
          <w:r w:rsidRPr="001966F8">
            <w:rPr>
              <w:sz w:val="16"/>
              <w:szCs w:val="16"/>
            </w:rPr>
            <w:t>/201</w:t>
          </w:r>
          <w:r>
            <w:rPr>
              <w:sz w:val="16"/>
              <w:szCs w:val="16"/>
            </w:rPr>
            <w:t>8</w:t>
          </w:r>
        </w:p>
      </w:tc>
      <w:tc>
        <w:tcPr>
          <w:tcW w:w="3555" w:type="dxa"/>
        </w:tcPr>
        <w:p w:rsidR="00304076" w:rsidRPr="001966F8" w:rsidRDefault="00304076" w:rsidP="00304076">
          <w:pPr>
            <w:pStyle w:val="Footer"/>
            <w:jc w:val="cen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Internal Use Only</w:t>
          </w:r>
        </w:p>
      </w:tc>
      <w:tc>
        <w:tcPr>
          <w:tcW w:w="3195" w:type="dxa"/>
        </w:tcPr>
        <w:p w:rsidR="00304076" w:rsidRPr="001966F8" w:rsidRDefault="00304076" w:rsidP="00304076">
          <w:pPr>
            <w:pStyle w:val="Footer2"/>
            <w:rPr>
              <w:rFonts w:ascii="Times New Roman" w:hAnsi="Times New Roman"/>
              <w:szCs w:val="16"/>
            </w:rPr>
          </w:pPr>
          <w:r w:rsidRPr="001966F8">
            <w:rPr>
              <w:rFonts w:ascii="Times New Roman" w:hAnsi="Times New Roman"/>
              <w:szCs w:val="16"/>
            </w:rPr>
            <w:t xml:space="preserve">Page </w:t>
          </w:r>
          <w:r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PAGE </w:instrText>
          </w:r>
          <w:r w:rsidRPr="001966F8">
            <w:rPr>
              <w:rFonts w:ascii="Times New Roman" w:hAnsi="Times New Roman"/>
              <w:szCs w:val="16"/>
            </w:rPr>
            <w:fldChar w:fldCharType="separate"/>
          </w:r>
          <w:r w:rsidR="0005753F">
            <w:rPr>
              <w:rFonts w:ascii="Times New Roman" w:hAnsi="Times New Roman"/>
              <w:noProof/>
              <w:szCs w:val="16"/>
            </w:rPr>
            <w:t>3</w:t>
          </w:r>
          <w:r w:rsidRPr="001966F8">
            <w:rPr>
              <w:rFonts w:ascii="Times New Roman" w:hAnsi="Times New Roman"/>
              <w:szCs w:val="16"/>
            </w:rPr>
            <w:fldChar w:fldCharType="end"/>
          </w:r>
          <w:r w:rsidRPr="001966F8">
            <w:rPr>
              <w:rFonts w:ascii="Times New Roman" w:hAnsi="Times New Roman"/>
              <w:szCs w:val="16"/>
            </w:rPr>
            <w:t xml:space="preserve"> of </w:t>
          </w:r>
          <w:r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NUMPAGES </w:instrText>
          </w:r>
          <w:r w:rsidRPr="001966F8">
            <w:rPr>
              <w:rFonts w:ascii="Times New Roman" w:hAnsi="Times New Roman"/>
              <w:szCs w:val="16"/>
            </w:rPr>
            <w:fldChar w:fldCharType="separate"/>
          </w:r>
          <w:r w:rsidR="0005753F">
            <w:rPr>
              <w:rFonts w:ascii="Times New Roman" w:hAnsi="Times New Roman"/>
              <w:noProof/>
              <w:szCs w:val="16"/>
            </w:rPr>
            <w:t>3</w:t>
          </w:r>
          <w:r w:rsidRPr="001966F8">
            <w:rPr>
              <w:rFonts w:ascii="Times New Roman" w:hAnsi="Times New Roman"/>
              <w:szCs w:val="16"/>
            </w:rPr>
            <w:fldChar w:fldCharType="end"/>
          </w:r>
        </w:p>
      </w:tc>
    </w:tr>
  </w:tbl>
  <w:p w:rsidR="00A453F1" w:rsidRDefault="00A453F1" w:rsidP="001966F8">
    <w:pPr>
      <w:pStyle w:val="Footer"/>
      <w:ind w:right="360" w:firstLine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4DC" w:rsidRDefault="00252351" w:rsidP="008834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834D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7FC3">
      <w:rPr>
        <w:rStyle w:val="PageNumber"/>
        <w:noProof/>
      </w:rPr>
      <w:t>1</w:t>
    </w:r>
    <w:r>
      <w:rPr>
        <w:rStyle w:val="PageNumber"/>
      </w:rPr>
      <w:fldChar w:fldCharType="end"/>
    </w:r>
  </w:p>
  <w:p w:rsidR="00A453F1" w:rsidRDefault="007631E6" w:rsidP="007631E6">
    <w:pPr>
      <w:pStyle w:val="Footer"/>
      <w:ind w:hanging="720"/>
      <w:jc w:val="center"/>
      <w:rPr>
        <w:rFonts w:ascii="Franklin Gothic Book" w:hAnsi="Franklin Gothic Book"/>
        <w:sz w:val="18"/>
      </w:rPr>
    </w:pPr>
    <w:r>
      <w:rPr>
        <w:rFonts w:ascii="Franklin Gothic Book" w:hAnsi="Franklin Gothic Book"/>
        <w:sz w:val="18"/>
      </w:rPr>
      <w:t>Limited Access for Syntel Employees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DF3" w:rsidRDefault="00035DF3">
      <w:r>
        <w:separator/>
      </w:r>
    </w:p>
  </w:footnote>
  <w:footnote w:type="continuationSeparator" w:id="0">
    <w:p w:rsidR="00035DF3" w:rsidRDefault="00035D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528"/>
      <w:gridCol w:w="3211"/>
      <w:gridCol w:w="3370"/>
    </w:tblGrid>
    <w:tr w:rsidR="00304076" w:rsidRPr="006A67B6" w:rsidTr="00A53B7E">
      <w:trPr>
        <w:trHeight w:hRule="exact" w:val="550"/>
      </w:trPr>
      <w:tc>
        <w:tcPr>
          <w:tcW w:w="3528" w:type="dxa"/>
          <w:vAlign w:val="center"/>
        </w:tcPr>
        <w:p w:rsidR="00304076" w:rsidRPr="006A67B6" w:rsidRDefault="00304076" w:rsidP="00304076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211" w:type="dxa"/>
        </w:tcPr>
        <w:p w:rsidR="00304076" w:rsidRPr="002D6519" w:rsidRDefault="00304076" w:rsidP="00304076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b/>
              <w:color w:val="0066A1"/>
              <w:sz w:val="22"/>
              <w:szCs w:val="22"/>
            </w:rPr>
          </w:pPr>
          <w:r w:rsidRPr="002D6519">
            <w:rPr>
              <w:b/>
              <w:color w:val="0066A1"/>
              <w:sz w:val="22"/>
              <w:szCs w:val="22"/>
            </w:rPr>
            <w:t>Template for Training Course Sheet</w:t>
          </w:r>
        </w:p>
      </w:tc>
      <w:tc>
        <w:tcPr>
          <w:tcW w:w="3370" w:type="dxa"/>
          <w:vAlign w:val="center"/>
        </w:tcPr>
        <w:p w:rsidR="00304076" w:rsidRPr="006A67B6" w:rsidRDefault="00304076" w:rsidP="00304076">
          <w:pPr>
            <w:pStyle w:val="Header"/>
            <w:tabs>
              <w:tab w:val="clear" w:pos="8640"/>
              <w:tab w:val="right" w:pos="9900"/>
            </w:tabs>
            <w:spacing w:after="200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598BB994" wp14:editId="605B5136">
                <wp:extent cx="1314450" cy="401638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tosSyntel_RGB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610" cy="416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0727A" w:rsidRDefault="00E072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2472E"/>
    <w:multiLevelType w:val="hybridMultilevel"/>
    <w:tmpl w:val="DFB4A4F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D1D9A"/>
    <w:multiLevelType w:val="hybridMultilevel"/>
    <w:tmpl w:val="4E7A220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A2B0A"/>
    <w:multiLevelType w:val="hybridMultilevel"/>
    <w:tmpl w:val="958E0D5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FDF5904"/>
    <w:multiLevelType w:val="hybridMultilevel"/>
    <w:tmpl w:val="8D02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24C73"/>
    <w:multiLevelType w:val="hybridMultilevel"/>
    <w:tmpl w:val="3EC8F9C6"/>
    <w:lvl w:ilvl="0" w:tplc="E938B306">
      <w:start w:val="1"/>
      <w:numFmt w:val="bullet"/>
      <w:lvlText w:val="▶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hint="default"/>
      </w:rPr>
    </w:lvl>
    <w:lvl w:ilvl="1" w:tplc="6B4CBB52" w:tentative="1">
      <w:start w:val="1"/>
      <w:numFmt w:val="bullet"/>
      <w:lvlText w:val="▶"/>
      <w:lvlJc w:val="left"/>
      <w:pPr>
        <w:tabs>
          <w:tab w:val="num" w:pos="1440"/>
        </w:tabs>
        <w:ind w:left="1440" w:hanging="360"/>
      </w:pPr>
      <w:rPr>
        <w:rFonts w:ascii="Lucida Sans Unicode" w:hAnsi="Lucida Sans Unicode" w:hint="default"/>
      </w:rPr>
    </w:lvl>
    <w:lvl w:ilvl="2" w:tplc="ECAAD14E" w:tentative="1">
      <w:start w:val="1"/>
      <w:numFmt w:val="bullet"/>
      <w:lvlText w:val="▶"/>
      <w:lvlJc w:val="left"/>
      <w:pPr>
        <w:tabs>
          <w:tab w:val="num" w:pos="2160"/>
        </w:tabs>
        <w:ind w:left="2160" w:hanging="360"/>
      </w:pPr>
      <w:rPr>
        <w:rFonts w:ascii="Lucida Sans Unicode" w:hAnsi="Lucida Sans Unicode" w:hint="default"/>
      </w:rPr>
    </w:lvl>
    <w:lvl w:ilvl="3" w:tplc="229E8328" w:tentative="1">
      <w:start w:val="1"/>
      <w:numFmt w:val="bullet"/>
      <w:lvlText w:val="▶"/>
      <w:lvlJc w:val="left"/>
      <w:pPr>
        <w:tabs>
          <w:tab w:val="num" w:pos="2880"/>
        </w:tabs>
        <w:ind w:left="2880" w:hanging="360"/>
      </w:pPr>
      <w:rPr>
        <w:rFonts w:ascii="Lucida Sans Unicode" w:hAnsi="Lucida Sans Unicode" w:hint="default"/>
      </w:rPr>
    </w:lvl>
    <w:lvl w:ilvl="4" w:tplc="1EBEB358" w:tentative="1">
      <w:start w:val="1"/>
      <w:numFmt w:val="bullet"/>
      <w:lvlText w:val="▶"/>
      <w:lvlJc w:val="left"/>
      <w:pPr>
        <w:tabs>
          <w:tab w:val="num" w:pos="3600"/>
        </w:tabs>
        <w:ind w:left="3600" w:hanging="360"/>
      </w:pPr>
      <w:rPr>
        <w:rFonts w:ascii="Lucida Sans Unicode" w:hAnsi="Lucida Sans Unicode" w:hint="default"/>
      </w:rPr>
    </w:lvl>
    <w:lvl w:ilvl="5" w:tplc="E39434C8" w:tentative="1">
      <w:start w:val="1"/>
      <w:numFmt w:val="bullet"/>
      <w:lvlText w:val="▶"/>
      <w:lvlJc w:val="left"/>
      <w:pPr>
        <w:tabs>
          <w:tab w:val="num" w:pos="4320"/>
        </w:tabs>
        <w:ind w:left="4320" w:hanging="360"/>
      </w:pPr>
      <w:rPr>
        <w:rFonts w:ascii="Lucida Sans Unicode" w:hAnsi="Lucida Sans Unicode" w:hint="default"/>
      </w:rPr>
    </w:lvl>
    <w:lvl w:ilvl="6" w:tplc="369A0AB8" w:tentative="1">
      <w:start w:val="1"/>
      <w:numFmt w:val="bullet"/>
      <w:lvlText w:val="▶"/>
      <w:lvlJc w:val="left"/>
      <w:pPr>
        <w:tabs>
          <w:tab w:val="num" w:pos="5040"/>
        </w:tabs>
        <w:ind w:left="5040" w:hanging="360"/>
      </w:pPr>
      <w:rPr>
        <w:rFonts w:ascii="Lucida Sans Unicode" w:hAnsi="Lucida Sans Unicode" w:hint="default"/>
      </w:rPr>
    </w:lvl>
    <w:lvl w:ilvl="7" w:tplc="B51224A0" w:tentative="1">
      <w:start w:val="1"/>
      <w:numFmt w:val="bullet"/>
      <w:lvlText w:val="▶"/>
      <w:lvlJc w:val="left"/>
      <w:pPr>
        <w:tabs>
          <w:tab w:val="num" w:pos="5760"/>
        </w:tabs>
        <w:ind w:left="5760" w:hanging="360"/>
      </w:pPr>
      <w:rPr>
        <w:rFonts w:ascii="Lucida Sans Unicode" w:hAnsi="Lucida Sans Unicode" w:hint="default"/>
      </w:rPr>
    </w:lvl>
    <w:lvl w:ilvl="8" w:tplc="5F48BDA0" w:tentative="1">
      <w:start w:val="1"/>
      <w:numFmt w:val="bullet"/>
      <w:lvlText w:val="▶"/>
      <w:lvlJc w:val="left"/>
      <w:pPr>
        <w:tabs>
          <w:tab w:val="num" w:pos="6480"/>
        </w:tabs>
        <w:ind w:left="6480" w:hanging="360"/>
      </w:pPr>
      <w:rPr>
        <w:rFonts w:ascii="Lucida Sans Unicode" w:hAnsi="Lucida Sans Unicode" w:hint="default"/>
      </w:rPr>
    </w:lvl>
  </w:abstractNum>
  <w:abstractNum w:abstractNumId="5" w15:restartNumberingAfterBreak="0">
    <w:nsid w:val="3BCD5537"/>
    <w:multiLevelType w:val="hybridMultilevel"/>
    <w:tmpl w:val="CC268014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8710A"/>
    <w:multiLevelType w:val="hybridMultilevel"/>
    <w:tmpl w:val="FFAC2716"/>
    <w:lvl w:ilvl="0" w:tplc="592A24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F1397"/>
    <w:multiLevelType w:val="hybridMultilevel"/>
    <w:tmpl w:val="A22623DA"/>
    <w:lvl w:ilvl="0" w:tplc="B5EE1F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CE368B"/>
    <w:multiLevelType w:val="hybridMultilevel"/>
    <w:tmpl w:val="DAF8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0241">
      <o:colormru v:ext="edit" colors="#194b32,#e1321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EA8"/>
    <w:rsid w:val="000271B3"/>
    <w:rsid w:val="00035DF3"/>
    <w:rsid w:val="00036759"/>
    <w:rsid w:val="0005400A"/>
    <w:rsid w:val="0005753F"/>
    <w:rsid w:val="00064F26"/>
    <w:rsid w:val="000769A3"/>
    <w:rsid w:val="0008307F"/>
    <w:rsid w:val="000A217E"/>
    <w:rsid w:val="000B18F0"/>
    <w:rsid w:val="0010606F"/>
    <w:rsid w:val="001268F3"/>
    <w:rsid w:val="00146E07"/>
    <w:rsid w:val="00157DDF"/>
    <w:rsid w:val="00194DE6"/>
    <w:rsid w:val="001966F8"/>
    <w:rsid w:val="001A68C0"/>
    <w:rsid w:val="001C2932"/>
    <w:rsid w:val="00213127"/>
    <w:rsid w:val="00222017"/>
    <w:rsid w:val="002342AB"/>
    <w:rsid w:val="00252351"/>
    <w:rsid w:val="0029561B"/>
    <w:rsid w:val="00297FC3"/>
    <w:rsid w:val="002B3571"/>
    <w:rsid w:val="002B69D2"/>
    <w:rsid w:val="002D0DAC"/>
    <w:rsid w:val="00304076"/>
    <w:rsid w:val="003162E5"/>
    <w:rsid w:val="003201A1"/>
    <w:rsid w:val="00347824"/>
    <w:rsid w:val="00350B21"/>
    <w:rsid w:val="003705F9"/>
    <w:rsid w:val="00370647"/>
    <w:rsid w:val="00373CA7"/>
    <w:rsid w:val="003A62BE"/>
    <w:rsid w:val="003E41A0"/>
    <w:rsid w:val="00403FB6"/>
    <w:rsid w:val="00407842"/>
    <w:rsid w:val="004137F1"/>
    <w:rsid w:val="004256F6"/>
    <w:rsid w:val="00426B7B"/>
    <w:rsid w:val="0043527F"/>
    <w:rsid w:val="00435AC3"/>
    <w:rsid w:val="00450E21"/>
    <w:rsid w:val="00454BC1"/>
    <w:rsid w:val="004562E1"/>
    <w:rsid w:val="00470931"/>
    <w:rsid w:val="00474567"/>
    <w:rsid w:val="00484C1A"/>
    <w:rsid w:val="004C4FBA"/>
    <w:rsid w:val="004D1DFE"/>
    <w:rsid w:val="004D3B5E"/>
    <w:rsid w:val="0053447C"/>
    <w:rsid w:val="005521B0"/>
    <w:rsid w:val="0055515E"/>
    <w:rsid w:val="00556194"/>
    <w:rsid w:val="00585060"/>
    <w:rsid w:val="005866A8"/>
    <w:rsid w:val="0059782A"/>
    <w:rsid w:val="005A5E21"/>
    <w:rsid w:val="005D5E67"/>
    <w:rsid w:val="005F2F67"/>
    <w:rsid w:val="005F7216"/>
    <w:rsid w:val="0061351E"/>
    <w:rsid w:val="00681DC6"/>
    <w:rsid w:val="0069165A"/>
    <w:rsid w:val="006E6E7C"/>
    <w:rsid w:val="00710269"/>
    <w:rsid w:val="007123AA"/>
    <w:rsid w:val="00712596"/>
    <w:rsid w:val="00725966"/>
    <w:rsid w:val="0073295A"/>
    <w:rsid w:val="00740EC2"/>
    <w:rsid w:val="007631E6"/>
    <w:rsid w:val="007A07B6"/>
    <w:rsid w:val="007B4660"/>
    <w:rsid w:val="007C5B7B"/>
    <w:rsid w:val="007E13C3"/>
    <w:rsid w:val="007E3C41"/>
    <w:rsid w:val="00812E39"/>
    <w:rsid w:val="00814413"/>
    <w:rsid w:val="00822D1A"/>
    <w:rsid w:val="00831B77"/>
    <w:rsid w:val="00833D1B"/>
    <w:rsid w:val="00835403"/>
    <w:rsid w:val="008377AE"/>
    <w:rsid w:val="008456B4"/>
    <w:rsid w:val="00874865"/>
    <w:rsid w:val="008834DC"/>
    <w:rsid w:val="0088403C"/>
    <w:rsid w:val="00895575"/>
    <w:rsid w:val="008A1185"/>
    <w:rsid w:val="008A23F8"/>
    <w:rsid w:val="008A2F7C"/>
    <w:rsid w:val="008B2D8F"/>
    <w:rsid w:val="008C4290"/>
    <w:rsid w:val="008D60C5"/>
    <w:rsid w:val="00913BEA"/>
    <w:rsid w:val="00941120"/>
    <w:rsid w:val="0097259A"/>
    <w:rsid w:val="00985FD8"/>
    <w:rsid w:val="009928CD"/>
    <w:rsid w:val="009A3581"/>
    <w:rsid w:val="009C088E"/>
    <w:rsid w:val="009F371B"/>
    <w:rsid w:val="00A0607D"/>
    <w:rsid w:val="00A1612D"/>
    <w:rsid w:val="00A163B5"/>
    <w:rsid w:val="00A320EF"/>
    <w:rsid w:val="00A452A3"/>
    <w:rsid w:val="00A453F1"/>
    <w:rsid w:val="00A66916"/>
    <w:rsid w:val="00A84182"/>
    <w:rsid w:val="00A93169"/>
    <w:rsid w:val="00A93D19"/>
    <w:rsid w:val="00AA1AE3"/>
    <w:rsid w:val="00AB7B7D"/>
    <w:rsid w:val="00AC4AEB"/>
    <w:rsid w:val="00AD09CE"/>
    <w:rsid w:val="00AD6A49"/>
    <w:rsid w:val="00AE2F54"/>
    <w:rsid w:val="00AF47EF"/>
    <w:rsid w:val="00B10A26"/>
    <w:rsid w:val="00B37339"/>
    <w:rsid w:val="00B41A81"/>
    <w:rsid w:val="00B94BDF"/>
    <w:rsid w:val="00B9545D"/>
    <w:rsid w:val="00B95610"/>
    <w:rsid w:val="00B95D3E"/>
    <w:rsid w:val="00BD4A68"/>
    <w:rsid w:val="00BE652A"/>
    <w:rsid w:val="00BE6BBC"/>
    <w:rsid w:val="00C04B47"/>
    <w:rsid w:val="00C60E59"/>
    <w:rsid w:val="00CC0766"/>
    <w:rsid w:val="00CC4962"/>
    <w:rsid w:val="00CE317A"/>
    <w:rsid w:val="00CE57FC"/>
    <w:rsid w:val="00CF30D9"/>
    <w:rsid w:val="00D064CC"/>
    <w:rsid w:val="00D06EA8"/>
    <w:rsid w:val="00D334FE"/>
    <w:rsid w:val="00D37A39"/>
    <w:rsid w:val="00D45307"/>
    <w:rsid w:val="00D57398"/>
    <w:rsid w:val="00D83B02"/>
    <w:rsid w:val="00DA2F42"/>
    <w:rsid w:val="00DD72E7"/>
    <w:rsid w:val="00DE4F6B"/>
    <w:rsid w:val="00DF2C0D"/>
    <w:rsid w:val="00E06D4F"/>
    <w:rsid w:val="00E0727A"/>
    <w:rsid w:val="00E10FF2"/>
    <w:rsid w:val="00E127BF"/>
    <w:rsid w:val="00E200E3"/>
    <w:rsid w:val="00E30F99"/>
    <w:rsid w:val="00E408FC"/>
    <w:rsid w:val="00E57D59"/>
    <w:rsid w:val="00E8381D"/>
    <w:rsid w:val="00E87146"/>
    <w:rsid w:val="00EC6F2C"/>
    <w:rsid w:val="00EC71EE"/>
    <w:rsid w:val="00ED77CE"/>
    <w:rsid w:val="00EE28B4"/>
    <w:rsid w:val="00EE5FA0"/>
    <w:rsid w:val="00F1263F"/>
    <w:rsid w:val="00F13093"/>
    <w:rsid w:val="00F13185"/>
    <w:rsid w:val="00F27CEA"/>
    <w:rsid w:val="00F41AD0"/>
    <w:rsid w:val="00F43705"/>
    <w:rsid w:val="00F47123"/>
    <w:rsid w:val="00F50F77"/>
    <w:rsid w:val="00F60DE6"/>
    <w:rsid w:val="00F724CE"/>
    <w:rsid w:val="00F7681E"/>
    <w:rsid w:val="00F87633"/>
    <w:rsid w:val="00F90A89"/>
    <w:rsid w:val="00FA5209"/>
    <w:rsid w:val="00FC2F57"/>
    <w:rsid w:val="00FD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>
      <o:colormru v:ext="edit" colors="#194b32,#e13219"/>
    </o:shapedefaults>
    <o:shapelayout v:ext="edit">
      <o:idmap v:ext="edit" data="1"/>
    </o:shapelayout>
  </w:shapeDefaults>
  <w:decimalSymbol w:val="."/>
  <w:listSeparator w:val=","/>
  <w14:docId w14:val="46CD5919"/>
  <w15:docId w15:val="{8A40E478-CC7B-4822-8361-74E37A51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A89"/>
    <w:rPr>
      <w:sz w:val="24"/>
      <w:szCs w:val="24"/>
    </w:rPr>
  </w:style>
  <w:style w:type="paragraph" w:styleId="Heading1">
    <w:name w:val="heading 1"/>
    <w:basedOn w:val="Normal"/>
    <w:next w:val="Normal"/>
    <w:qFormat/>
    <w:rsid w:val="00146E07"/>
    <w:pPr>
      <w:keepNext/>
      <w:spacing w:before="360"/>
      <w:outlineLvl w:val="0"/>
    </w:pPr>
    <w:rPr>
      <w:b/>
      <w:i/>
      <w:sz w:val="48"/>
      <w:szCs w:val="40"/>
    </w:rPr>
  </w:style>
  <w:style w:type="paragraph" w:styleId="Heading2">
    <w:name w:val="heading 2"/>
    <w:basedOn w:val="Normal"/>
    <w:next w:val="Normal"/>
    <w:qFormat/>
    <w:rsid w:val="00146E07"/>
    <w:pPr>
      <w:keepNext/>
      <w:pageBreakBefore/>
      <w:outlineLvl w:val="1"/>
    </w:pPr>
    <w:rPr>
      <w:rFonts w:ascii="Franklin Gothic Demi" w:hAnsi="Franklin Gothic Demi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6E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6E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46E07"/>
  </w:style>
  <w:style w:type="paragraph" w:customStyle="1" w:styleId="Tableofcontents">
    <w:name w:val="Table of contents"/>
    <w:basedOn w:val="TOC1"/>
    <w:autoRedefine/>
    <w:rsid w:val="00450E21"/>
    <w:pPr>
      <w:tabs>
        <w:tab w:val="right" w:pos="8460"/>
        <w:tab w:val="left" w:pos="8856"/>
      </w:tabs>
      <w:spacing w:before="480" w:line="480" w:lineRule="auto"/>
      <w:ind w:left="720"/>
    </w:pPr>
    <w:rPr>
      <w:rFonts w:ascii="Franklin Gothic Medium" w:hAnsi="Franklin Gothic Medium"/>
    </w:rPr>
  </w:style>
  <w:style w:type="paragraph" w:styleId="TOC1">
    <w:name w:val="toc 1"/>
    <w:basedOn w:val="Normal"/>
    <w:next w:val="Normal"/>
    <w:autoRedefine/>
    <w:semiHidden/>
    <w:rsid w:val="00484C1A"/>
  </w:style>
  <w:style w:type="paragraph" w:customStyle="1" w:styleId="schedule">
    <w:name w:val="schedule"/>
    <w:basedOn w:val="Tableofcontents"/>
    <w:next w:val="Normal"/>
    <w:autoRedefine/>
    <w:rsid w:val="00A453F1"/>
    <w:pPr>
      <w:framePr w:hSpace="180" w:wrap="around" w:vAnchor="text" w:hAnchor="margin" w:y="574"/>
      <w:tabs>
        <w:tab w:val="left" w:pos="4875"/>
      </w:tabs>
      <w:spacing w:before="100" w:beforeAutospacing="1" w:line="360" w:lineRule="auto"/>
      <w:jc w:val="center"/>
    </w:pPr>
    <w:rPr>
      <w:i/>
      <w:iCs/>
    </w:rPr>
  </w:style>
  <w:style w:type="table" w:customStyle="1" w:styleId="Myschedule">
    <w:name w:val="My schedule"/>
    <w:basedOn w:val="TableClassic1"/>
    <w:rsid w:val="00450E21"/>
    <w:pPr>
      <w:jc w:val="center"/>
    </w:pPr>
    <w:rPr>
      <w:rFonts w:ascii="Garamond" w:hAnsi="Garamond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5619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ainPageGreen">
    <w:name w:val="Main Page Green"/>
    <w:basedOn w:val="Normal"/>
    <w:autoRedefine/>
    <w:rsid w:val="00BE6BBC"/>
    <w:pPr>
      <w:keepNext/>
      <w:pageBreakBefore/>
      <w:spacing w:before="960"/>
      <w:outlineLvl w:val="1"/>
    </w:pPr>
    <w:rPr>
      <w:rFonts w:ascii="Franklin Gothic Demi" w:hAnsi="Franklin Gothic Demi"/>
      <w:color w:val="194B32"/>
      <w:sz w:val="56"/>
      <w:szCs w:val="20"/>
      <w:lang w:val="en-GB"/>
    </w:rPr>
  </w:style>
  <w:style w:type="table" w:styleId="TableGrid">
    <w:name w:val="Table Grid"/>
    <w:basedOn w:val="TableNormal"/>
    <w:rsid w:val="004D3B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3295A"/>
    <w:pPr>
      <w:ind w:left="720"/>
    </w:pPr>
    <w:rPr>
      <w:rFonts w:asciiTheme="minorHAnsi" w:eastAsiaTheme="minorHAnsi" w:hAnsiTheme="minorHAnsi" w:cstheme="minorBidi"/>
      <w:sz w:val="22"/>
      <w:szCs w:val="22"/>
    </w:rPr>
  </w:style>
  <w:style w:type="paragraph" w:styleId="BodyText3">
    <w:name w:val="Body Text 3"/>
    <w:basedOn w:val="Normal"/>
    <w:link w:val="BodyText3Char"/>
    <w:rsid w:val="00BD4A68"/>
    <w:rPr>
      <w:sz w:val="20"/>
    </w:rPr>
  </w:style>
  <w:style w:type="character" w:customStyle="1" w:styleId="BodyText3Char">
    <w:name w:val="Body Text 3 Char"/>
    <w:basedOn w:val="DefaultParagraphFont"/>
    <w:link w:val="BodyText3"/>
    <w:rsid w:val="00BD4A68"/>
    <w:rPr>
      <w:szCs w:val="24"/>
    </w:rPr>
  </w:style>
  <w:style w:type="paragraph" w:styleId="BodyText">
    <w:name w:val="Body Text"/>
    <w:basedOn w:val="Normal"/>
    <w:link w:val="BodyTextChar"/>
    <w:rsid w:val="00BD4A68"/>
    <w:rPr>
      <w:sz w:val="18"/>
    </w:rPr>
  </w:style>
  <w:style w:type="character" w:customStyle="1" w:styleId="BodyTextChar">
    <w:name w:val="Body Text Char"/>
    <w:basedOn w:val="DefaultParagraphFont"/>
    <w:link w:val="BodyText"/>
    <w:rsid w:val="00BD4A68"/>
    <w:rPr>
      <w:sz w:val="18"/>
      <w:szCs w:val="24"/>
    </w:rPr>
  </w:style>
  <w:style w:type="paragraph" w:customStyle="1" w:styleId="Default">
    <w:name w:val="Default"/>
    <w:rsid w:val="003E41A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90A89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10A26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rsid w:val="005A5E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5E21"/>
    <w:rPr>
      <w:rFonts w:ascii="Tahoma" w:hAnsi="Tahoma" w:cs="Tahoma"/>
      <w:sz w:val="16"/>
      <w:szCs w:val="16"/>
    </w:rPr>
  </w:style>
  <w:style w:type="paragraph" w:customStyle="1" w:styleId="Footer2">
    <w:name w:val="Footer2"/>
    <w:basedOn w:val="Normal"/>
    <w:autoRedefine/>
    <w:rsid w:val="001966F8"/>
    <w:pPr>
      <w:jc w:val="right"/>
    </w:pPr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3019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9248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7349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8327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4530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4467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8579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9988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8024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9223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2061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4739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30018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1351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5307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8856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392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0781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kadian\Indu\My%20Documents\Template\Training%20documen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4749ec2-ffaa-44fc-9f6b-a53363acd3dd">HQN6EPSXUDWS-692-3095</_dlc_DocId>
    <_dlc_DocIdUrl xmlns="d4749ec2-ffaa-44fc-9f6b-a53363acd3dd">
      <Url>https://syntelligence.syntelinc.com/Functions/Quality/_layouts/15/DocIdRedir.aspx?ID=HQN6EPSXUDWS-692-3095</Url>
      <Description>HQN6EPSXUDWS-692-3095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0653072B5FB247870396B41966148E" ma:contentTypeVersion="0" ma:contentTypeDescription="Create a new document." ma:contentTypeScope="" ma:versionID="04cb92c2c6ac6ac43510cd4d11e3c9ec">
  <xsd:schema xmlns:xsd="http://www.w3.org/2001/XMLSchema" xmlns:xs="http://www.w3.org/2001/XMLSchema" xmlns:p="http://schemas.microsoft.com/office/2006/metadata/properties" xmlns:ns2="d4749ec2-ffaa-44fc-9f6b-a53363acd3dd" targetNamespace="http://schemas.microsoft.com/office/2006/metadata/properties" ma:root="true" ma:fieldsID="333c64d27a5bfa435c8d3f8b162edbae" ns2:_="">
    <xsd:import namespace="d4749ec2-ffaa-44fc-9f6b-a53363acd3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49ec2-ffaa-44fc-9f6b-a53363acd3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363DE-5489-4571-893E-4AEB72B779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559DE-7F56-44EF-8162-A9C02E5910D1}">
  <ds:schemaRefs>
    <ds:schemaRef ds:uri="http://schemas.microsoft.com/office/2006/metadata/properties"/>
    <ds:schemaRef ds:uri="http://schemas.microsoft.com/office/infopath/2007/PartnerControls"/>
    <ds:schemaRef ds:uri="d4749ec2-ffaa-44fc-9f6b-a53363acd3dd"/>
  </ds:schemaRefs>
</ds:datastoreItem>
</file>

<file path=customXml/itemProps3.xml><?xml version="1.0" encoding="utf-8"?>
<ds:datastoreItem xmlns:ds="http://schemas.openxmlformats.org/officeDocument/2006/customXml" ds:itemID="{514DF152-D555-40A0-88F1-7C31EB8C61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49ec2-ffaa-44fc-9f6b-a53363acd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9EC2B6E-2F44-4D3F-8DFF-A41334D6409D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E0187426-DBF1-40E8-A62B-70DBF5D43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Training document template</Template>
  <TotalTime>41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Street Corp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ikadian</dc:creator>
  <cp:lastModifiedBy>Mendonsa, Nisha</cp:lastModifiedBy>
  <cp:revision>10</cp:revision>
  <dcterms:created xsi:type="dcterms:W3CDTF">2018-11-09T11:40:00Z</dcterms:created>
  <dcterms:modified xsi:type="dcterms:W3CDTF">2019-03-08T05:46:00Z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0x010100780653072B5FB247870396B41966148E</vt:lpwstr>
  </property>
  <property fmtid="{D5CDD505-2E9C-101B-9397-08002B2CF9AE}" pid="3" name="_dlc_DocIdItemGuid">
    <vt:lpwstr>5efc341b-122a-477c-aaa0-b4ac93386767</vt:lpwstr>
  </property>
</Properties>
</file>